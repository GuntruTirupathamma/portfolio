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4C3FD" w14:textId="7DEAAB45" w:rsidR="001B456F" w:rsidRDefault="00F94ACE" w:rsidP="007534D8">
      <w:pPr>
        <w:pStyle w:val="Name"/>
        <w:ind w:left="0"/>
      </w:pPr>
      <w:sdt>
        <w:sdtPr>
          <w:alias w:val="Your Name"/>
          <w:id w:val="1197042864"/>
          <w:placeholder>
            <w:docPart w:val="AA57475E875D42DB86E1239122FE6D2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534D8">
            <w:t>guntru nagaraju</w:t>
          </w:r>
        </w:sdtContent>
      </w:sdt>
    </w:p>
    <w:tbl>
      <w:tblPr>
        <w:tblStyle w:val="ResumeTable"/>
        <w:tblW w:w="4944" w:type="pct"/>
        <w:tblLook w:val="04A0" w:firstRow="1" w:lastRow="0" w:firstColumn="1" w:lastColumn="0" w:noHBand="0" w:noVBand="1"/>
        <w:tblDescription w:val="Resume"/>
      </w:tblPr>
      <w:tblGrid>
        <w:gridCol w:w="1886"/>
        <w:gridCol w:w="8081"/>
      </w:tblGrid>
      <w:tr w:rsidR="001B456F" w14:paraId="57F4C400" w14:textId="77777777" w:rsidTr="007534D8">
        <w:tc>
          <w:tcPr>
            <w:tcW w:w="3187" w:type="dxa"/>
          </w:tcPr>
          <w:p w14:paraId="57F4C3FE" w14:textId="77777777" w:rsidR="001B456F" w:rsidRDefault="00F94ACE">
            <w:pPr>
              <w:pStyle w:val="Heading1"/>
              <w:jc w:val="center"/>
            </w:pPr>
            <w:r>
              <w:t>Objective</w:t>
            </w:r>
          </w:p>
        </w:tc>
        <w:tc>
          <w:tcPr>
            <w:tcW w:w="13073" w:type="dxa"/>
          </w:tcPr>
          <w:p w14:paraId="57F4C3FF" w14:textId="77777777" w:rsidR="001B456F" w:rsidRDefault="00F94ACE">
            <w:pPr>
              <w:pStyle w:val="ResumeTex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 motivated and detail-oriented fresher with a strong foundation in Full Stack Development, Java, and web technologies. Eager to contribute to innovative projects and grow my technical expertise in a dynamic team environment.</w:t>
            </w:r>
          </w:p>
        </w:tc>
      </w:tr>
      <w:tr w:rsidR="001B456F" w14:paraId="57F4C404" w14:textId="77777777" w:rsidTr="007534D8">
        <w:tc>
          <w:tcPr>
            <w:tcW w:w="3187" w:type="dxa"/>
          </w:tcPr>
          <w:p w14:paraId="57F4C401" w14:textId="77777777" w:rsidR="001B456F" w:rsidRDefault="00F94ACE">
            <w:pPr>
              <w:pStyle w:val="Heading1"/>
              <w:jc w:val="center"/>
            </w:pPr>
            <w:r>
              <w:t xml:space="preserve">                                                                         Skills </w:t>
            </w:r>
          </w:p>
        </w:tc>
        <w:tc>
          <w:tcPr>
            <w:tcW w:w="13073" w:type="dxa"/>
          </w:tcPr>
          <w:p w14:paraId="57F4C402" w14:textId="77777777" w:rsidR="001B456F" w:rsidRDefault="00F94ACE">
            <w:pPr>
              <w:pStyle w:val="ResumeTex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          -    Java        -HTML       -CSS         -my SQL</w:t>
            </w:r>
          </w:p>
          <w:p w14:paraId="57F4C403" w14:textId="77777777" w:rsidR="001B456F" w:rsidRDefault="00F94ACE">
            <w:pPr>
              <w:pStyle w:val="ResumeTex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           -     git           -MongoDB   -Python </w:t>
            </w:r>
          </w:p>
        </w:tc>
      </w:tr>
      <w:tr w:rsidR="001B456F" w14:paraId="57F4C417" w14:textId="77777777" w:rsidTr="007534D8">
        <w:tc>
          <w:tcPr>
            <w:tcW w:w="3187" w:type="dxa"/>
          </w:tcPr>
          <w:p w14:paraId="57F4C40D" w14:textId="77777777" w:rsidR="001B456F" w:rsidRDefault="00F94ACE">
            <w:pPr>
              <w:pStyle w:val="Heading1"/>
              <w:jc w:val="center"/>
            </w:pPr>
            <w:r>
              <w:t>Education</w:t>
            </w:r>
          </w:p>
        </w:tc>
        <w:tc>
          <w:tcPr>
            <w:tcW w:w="13073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color w:val="595959" w:themeColor="text1" w:themeTint="A6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04B2B32DB18549529F74491F579ED509"/>
                  </w:placeholder>
                  <w15:repeatingSectionItem/>
                </w:sdtPr>
                <w:sdtEndPr>
                  <w:rPr>
                    <w:color w:val="595959" w:themeColor="text1" w:themeTint="A6"/>
                  </w:rPr>
                </w:sdtEndPr>
                <w:sdtContent>
                  <w:p w14:paraId="57F4C40E" w14:textId="4E3CA4C8" w:rsidR="001B456F" w:rsidRDefault="00F94ACE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[ </w:t>
                    </w:r>
                    <w:r w:rsidR="00BB005D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NRI INSTITUTE OF TECHNOLOGY</w:t>
                    </w: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]</w:t>
                    </w:r>
                  </w:p>
                  <w:p w14:paraId="57F4C40F" w14:textId="3554ADB0" w:rsidR="001B456F" w:rsidRDefault="00F94ACE">
                    <w:pPr>
                      <w:rPr>
                        <w:color w:val="595959" w:themeColor="text1" w:themeTint="A6"/>
                      </w:rPr>
                    </w:pPr>
                    <w:r>
                      <w:rPr>
                        <w:color w:val="595959" w:themeColor="text1" w:themeTint="A6"/>
                      </w:rPr>
                      <w:t>[Bachelor of Technology – 202</w:t>
                    </w:r>
                    <w:r w:rsidR="0010509F">
                      <w:rPr>
                        <w:color w:val="595959" w:themeColor="text1" w:themeTint="A6"/>
                      </w:rPr>
                      <w:t>3</w:t>
                    </w:r>
                    <w:r>
                      <w:rPr>
                        <w:color w:val="595959" w:themeColor="text1" w:themeTint="A6"/>
                      </w:rPr>
                      <w:t>– 202</w:t>
                    </w:r>
                    <w:r w:rsidR="0010509F">
                      <w:rPr>
                        <w:color w:val="595959" w:themeColor="text1" w:themeTint="A6"/>
                      </w:rPr>
                      <w:t>7</w:t>
                    </w:r>
                    <w:r>
                      <w:rPr>
                        <w:color w:val="595959" w:themeColor="text1" w:themeTint="A6"/>
                      </w:rPr>
                      <w:t>]</w:t>
                    </w:r>
                  </w:p>
                  <w:p w14:paraId="57F4C410" w14:textId="63EEFC6F" w:rsidR="001B456F" w:rsidRDefault="00F94ACE">
                    <w:pPr>
                      <w:rPr>
                        <w:color w:val="595959" w:themeColor="text1" w:themeTint="A6"/>
                      </w:rPr>
                    </w:pPr>
                    <w:r>
                      <w:rPr>
                        <w:color w:val="595959" w:themeColor="text1" w:themeTint="A6"/>
                      </w:rPr>
                      <w:t xml:space="preserve">CGPA: </w:t>
                    </w:r>
                    <w:r w:rsidR="0010509F">
                      <w:rPr>
                        <w:color w:val="595959" w:themeColor="text1" w:themeTint="A6"/>
                      </w:rPr>
                      <w:t>9</w:t>
                    </w:r>
                    <w:r>
                      <w:rPr>
                        <w:color w:val="595959" w:themeColor="text1" w:themeTint="A6"/>
                      </w:rPr>
                      <w:t>.</w:t>
                    </w:r>
                    <w:r w:rsidR="0010509F">
                      <w:rPr>
                        <w:color w:val="595959" w:themeColor="text1" w:themeTint="A6"/>
                      </w:rPr>
                      <w:t>5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393019897"/>
                  <w:placeholder>
                    <w:docPart w:val="5E3CA79525A2453D87BEF0A2C4F421A7"/>
                  </w:placeholder>
                  <w15:repeatingSectionItem/>
                </w:sdtPr>
                <w:sdtEndPr>
                  <w:rPr>
                    <w:color w:val="595959" w:themeColor="text1" w:themeTint="A6"/>
                  </w:rPr>
                </w:sdtEndPr>
                <w:sdtContent>
                  <w:p w14:paraId="57F4C411" w14:textId="77777777" w:rsidR="001B456F" w:rsidRDefault="00F94ACE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[ SRI SIDDHARTHA JUNIOR COLLEGE – NUZVID]</w:t>
                    </w:r>
                  </w:p>
                  <w:p w14:paraId="57F4C412" w14:textId="5297FC06" w:rsidR="001B456F" w:rsidRDefault="00F94ACE">
                    <w:pPr>
                      <w:rPr>
                        <w:color w:val="595959" w:themeColor="text1" w:themeTint="A6"/>
                      </w:rPr>
                    </w:pPr>
                    <w:r>
                      <w:rPr>
                        <w:color w:val="595959" w:themeColor="text1" w:themeTint="A6"/>
                      </w:rPr>
                      <w:t>[Intermediate(12</w:t>
                    </w:r>
                    <w:r>
                      <w:rPr>
                        <w:color w:val="595959" w:themeColor="text1" w:themeTint="A6"/>
                        <w:vertAlign w:val="superscript"/>
                      </w:rPr>
                      <w:t>th</w:t>
                    </w:r>
                    <w:r>
                      <w:rPr>
                        <w:color w:val="595959" w:themeColor="text1" w:themeTint="A6"/>
                      </w:rPr>
                      <w:t xml:space="preserve">) – </w:t>
                    </w:r>
                    <w:r>
                      <w:rPr>
                        <w:color w:val="595959" w:themeColor="text1" w:themeTint="A6"/>
                      </w:rPr>
                      <w:t>20</w:t>
                    </w:r>
                    <w:r w:rsidR="0010509F">
                      <w:rPr>
                        <w:color w:val="595959" w:themeColor="text1" w:themeTint="A6"/>
                      </w:rPr>
                      <w:t>21</w:t>
                    </w:r>
                    <w:r>
                      <w:rPr>
                        <w:color w:val="595959" w:themeColor="text1" w:themeTint="A6"/>
                      </w:rPr>
                      <w:t>-202</w:t>
                    </w:r>
                    <w:r w:rsidR="003425D6">
                      <w:rPr>
                        <w:color w:val="595959" w:themeColor="text1" w:themeTint="A6"/>
                      </w:rPr>
                      <w:t>3</w:t>
                    </w:r>
                    <w:r>
                      <w:rPr>
                        <w:color w:val="595959" w:themeColor="text1" w:themeTint="A6"/>
                      </w:rPr>
                      <w:t>]</w:t>
                    </w:r>
                  </w:p>
                  <w:p w14:paraId="57F4C413" w14:textId="44A2F17C" w:rsidR="001B456F" w:rsidRDefault="00F94ACE">
                    <w:pPr>
                      <w:rPr>
                        <w:color w:val="595959" w:themeColor="text1" w:themeTint="A6"/>
                      </w:rPr>
                    </w:pPr>
                    <w:r>
                      <w:rPr>
                        <w:color w:val="595959" w:themeColor="text1" w:themeTint="A6"/>
                      </w:rPr>
                      <w:t xml:space="preserve">GPA: </w:t>
                    </w:r>
                    <w:r w:rsidR="003425D6">
                      <w:rPr>
                        <w:color w:val="595959" w:themeColor="text1" w:themeTint="A6"/>
                      </w:rPr>
                      <w:t>90</w:t>
                    </w:r>
                    <w:r>
                      <w:rPr>
                        <w:color w:val="595959" w:themeColor="text1" w:themeTint="A6"/>
                      </w:rPr>
                      <w:t>%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71258134"/>
                  <w:placeholder>
                    <w:docPart w:val="56C3759CD7FD46B588BD301A24AAA15B"/>
                  </w:placeholder>
                  <w15:repeatingSectionItem/>
                </w:sdtPr>
                <w:sdtEndPr>
                  <w:rPr>
                    <w:color w:val="595959" w:themeColor="text1" w:themeTint="A6"/>
                  </w:rPr>
                </w:sdtEndPr>
                <w:sdtContent>
                  <w:p w14:paraId="57F4C414" w14:textId="512E182F" w:rsidR="001B456F" w:rsidRDefault="00F94ACE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[ ZP HIGH SCHOOL – </w:t>
                    </w:r>
                    <w:r w:rsidR="003425D6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RAMANAKKAPETA</w:t>
                    </w: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]</w:t>
                    </w:r>
                  </w:p>
                  <w:p w14:paraId="57F4C415" w14:textId="36B6E5A4" w:rsidR="001B456F" w:rsidRDefault="00F94ACE">
                    <w:pPr>
                      <w:rPr>
                        <w:color w:val="595959" w:themeColor="text1" w:themeTint="A6"/>
                      </w:rPr>
                    </w:pPr>
                    <w:r>
                      <w:rPr>
                        <w:color w:val="595959" w:themeColor="text1" w:themeTint="A6"/>
                      </w:rPr>
                      <w:t>[10 TH – 20</w:t>
                    </w:r>
                    <w:r w:rsidR="00DE470F">
                      <w:rPr>
                        <w:color w:val="595959" w:themeColor="text1" w:themeTint="A6"/>
                      </w:rPr>
                      <w:t>20</w:t>
                    </w:r>
                    <w:r>
                      <w:rPr>
                        <w:color w:val="595959" w:themeColor="text1" w:themeTint="A6"/>
                      </w:rPr>
                      <w:t>-20</w:t>
                    </w:r>
                    <w:r w:rsidR="00DE470F">
                      <w:rPr>
                        <w:color w:val="595959" w:themeColor="text1" w:themeTint="A6"/>
                      </w:rPr>
                      <w:t>21</w:t>
                    </w:r>
                    <w:r>
                      <w:rPr>
                        <w:color w:val="595959" w:themeColor="text1" w:themeTint="A6"/>
                      </w:rPr>
                      <w:t>]</w:t>
                    </w:r>
                  </w:p>
                  <w:p w14:paraId="57F4C416" w14:textId="660EFB04" w:rsidR="001B456F" w:rsidRDefault="00F94ACE">
                    <w:pPr>
                      <w:rPr>
                        <w:color w:val="595959" w:themeColor="text1" w:themeTint="A6"/>
                      </w:rPr>
                    </w:pPr>
                    <w:r>
                      <w:rPr>
                        <w:color w:val="595959" w:themeColor="text1" w:themeTint="A6"/>
                      </w:rPr>
                      <w:t xml:space="preserve">CGPA: </w:t>
                    </w:r>
                    <w:r w:rsidR="00DE470F">
                      <w:rPr>
                        <w:color w:val="595959" w:themeColor="text1" w:themeTint="A6"/>
                      </w:rPr>
                      <w:t>9.8</w:t>
                    </w:r>
                  </w:p>
                </w:sdtContent>
              </w:sdt>
            </w:sdtContent>
          </w:sdt>
        </w:tc>
      </w:tr>
      <w:tr w:rsidR="001B456F" w14:paraId="57F4C41B" w14:textId="77777777" w:rsidTr="007534D8">
        <w:tc>
          <w:tcPr>
            <w:tcW w:w="3187" w:type="dxa"/>
          </w:tcPr>
          <w:p w14:paraId="57F4C418" w14:textId="77777777" w:rsidR="001B456F" w:rsidRDefault="00F94ACE">
            <w:pPr>
              <w:pStyle w:val="Heading1"/>
              <w:jc w:val="center"/>
            </w:pPr>
            <w:r>
              <w:t>PROJECTS</w:t>
            </w:r>
          </w:p>
        </w:tc>
        <w:tc>
          <w:tcPr>
            <w:tcW w:w="13073" w:type="dxa"/>
          </w:tcPr>
          <w:p w14:paraId="57F4C419" w14:textId="77777777" w:rsidR="001B456F" w:rsidRDefault="00F94ACE">
            <w:pPr>
              <w:pStyle w:val="ResumeText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Parking Management System using Machine Learning Techniques</w:t>
            </w:r>
          </w:p>
          <w:p w14:paraId="57F4C41A" w14:textId="77777777" w:rsidR="001B456F" w:rsidRDefault="00F94ACE">
            <w:pPr>
              <w:pStyle w:val="ResumeTex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This project integrates Parking Management System (PMS) with Machine Learning (ML) techniques to analyze and optimize parking operations. By leveraging open-source data, the system enhances slot allocation, predicts parking demand, detects fraud, and improves overall efficiency. </w:t>
            </w:r>
          </w:p>
        </w:tc>
      </w:tr>
      <w:tr w:rsidR="001B456F" w14:paraId="57F4C422" w14:textId="77777777" w:rsidTr="007534D8">
        <w:tc>
          <w:tcPr>
            <w:tcW w:w="3187" w:type="dxa"/>
          </w:tcPr>
          <w:p w14:paraId="57F4C41C" w14:textId="77777777" w:rsidR="001B456F" w:rsidRDefault="00F94ACE">
            <w:pPr>
              <w:pStyle w:val="Heading1"/>
              <w:jc w:val="center"/>
            </w:pPr>
            <w:r>
              <w:t>ADDRESS</w:t>
            </w:r>
          </w:p>
        </w:tc>
        <w:tc>
          <w:tcPr>
            <w:tcW w:w="13073" w:type="dxa"/>
          </w:tcPr>
          <w:p w14:paraId="57F4C41D" w14:textId="503A4566" w:rsidR="001B456F" w:rsidRDefault="00DE470F">
            <w:pPr>
              <w:pStyle w:val="ResumeTex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Nagarajuguntru419</w:t>
            </w:r>
            <w:r w:rsidR="00F94ACE">
              <w:rPr>
                <w:color w:val="595959" w:themeColor="text1" w:themeTint="A6"/>
              </w:rPr>
              <w:t>@gmail.com</w:t>
            </w:r>
          </w:p>
          <w:p w14:paraId="57F4C41E" w14:textId="77777777" w:rsidR="001B456F" w:rsidRDefault="00F94ACE">
            <w:pPr>
              <w:pStyle w:val="ResumeTex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7842763459</w:t>
            </w:r>
          </w:p>
          <w:p w14:paraId="57F4C41F" w14:textId="77777777" w:rsidR="001B456F" w:rsidRDefault="00F94ACE">
            <w:pPr>
              <w:pStyle w:val="ResumeTex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NUZVID, India</w:t>
            </w:r>
          </w:p>
          <w:p w14:paraId="57F4C420" w14:textId="3E820BD7" w:rsidR="001B456F" w:rsidRDefault="00F94ACE">
            <w:pPr>
              <w:pStyle w:val="ResumeTex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https://www.linkedin.com/in/guntru-</w:t>
            </w:r>
            <w:r w:rsidR="00DE470F">
              <w:rPr>
                <w:color w:val="595959" w:themeColor="text1" w:themeTint="A6"/>
              </w:rPr>
              <w:t>nagaraju</w:t>
            </w:r>
            <w:r>
              <w:rPr>
                <w:color w:val="595959" w:themeColor="text1" w:themeTint="A6"/>
              </w:rPr>
              <w:t>-77484a266</w:t>
            </w:r>
          </w:p>
          <w:p w14:paraId="57F4C421" w14:textId="3D88E344" w:rsidR="001B456F" w:rsidRDefault="00F94ACE">
            <w:pPr>
              <w:pStyle w:val="ResumeTex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https://github.com/</w:t>
            </w:r>
            <w:r w:rsidR="00DE470F">
              <w:rPr>
                <w:color w:val="595959" w:themeColor="text1" w:themeTint="A6"/>
              </w:rPr>
              <w:t>nagaraju-ui</w:t>
            </w:r>
          </w:p>
        </w:tc>
      </w:tr>
      <w:tr w:rsidR="001B456F" w14:paraId="57F4C427" w14:textId="77777777" w:rsidTr="007534D8">
        <w:tc>
          <w:tcPr>
            <w:tcW w:w="3187" w:type="dxa"/>
          </w:tcPr>
          <w:p w14:paraId="57F4C423" w14:textId="77777777" w:rsidR="001B456F" w:rsidRDefault="00F94ACE">
            <w:pPr>
              <w:pStyle w:val="Heading1"/>
              <w:jc w:val="center"/>
            </w:pPr>
            <w:r>
              <w:t>HOBBIES</w:t>
            </w:r>
          </w:p>
        </w:tc>
        <w:tc>
          <w:tcPr>
            <w:tcW w:w="13073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color w:val="595959" w:themeColor="text1" w:themeTint="A6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04B2B32DB18549529F74491F579ED509"/>
                  </w:placeholder>
                  <w15:color w:val="C0C0C0"/>
                  <w15:repeatingSectionItem/>
                </w:sdtPr>
                <w:sdtEndPr>
                  <w:rPr>
                    <w:color w:val="595959" w:themeColor="text1" w:themeTint="A6"/>
                  </w:rPr>
                </w:sdtEndPr>
                <w:sdtContent>
                  <w:p w14:paraId="57F4C424" w14:textId="77777777" w:rsidR="001B456F" w:rsidRDefault="00F94ACE">
                    <w:pPr>
                      <w:pStyle w:val="Heading2"/>
                      <w:rPr>
                        <w:color w:val="404040" w:themeColor="text1" w:themeTint="BF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>[Social gatherings]</w:t>
                    </w:r>
                  </w:p>
                  <w:p w14:paraId="57F4C425" w14:textId="77777777" w:rsidR="001B456F" w:rsidRDefault="00F94ACE">
                    <w:pPr>
                      <w:pStyle w:val="ResumeText"/>
                      <w:rPr>
                        <w:color w:val="595959" w:themeColor="text1" w:themeTint="A6"/>
                      </w:rPr>
                    </w:pPr>
                    <w:r>
                      <w:rPr>
                        <w:color w:val="595959" w:themeColor="text1" w:themeTint="A6"/>
                      </w:rPr>
                      <w:t>[Travelling]</w:t>
                    </w:r>
                  </w:p>
                  <w:p w14:paraId="57F4C426" w14:textId="77777777" w:rsidR="001B456F" w:rsidRDefault="00F94ACE">
                    <w:pPr>
                      <w:rPr>
                        <w:color w:val="595959" w:themeColor="text1" w:themeTint="A6"/>
                      </w:rPr>
                    </w:pPr>
                    <w:r>
                      <w:rPr>
                        <w:color w:val="595959" w:themeColor="text1" w:themeTint="A6"/>
                      </w:rPr>
                      <w:t>[Reading Books]</w:t>
                    </w:r>
                  </w:p>
                </w:sdtContent>
              </w:sdt>
            </w:sdtContent>
          </w:sdt>
        </w:tc>
      </w:tr>
    </w:tbl>
    <w:p w14:paraId="57F4C428" w14:textId="77777777" w:rsidR="001B456F" w:rsidRDefault="001B456F">
      <w:pPr>
        <w:rPr>
          <w:color w:val="595959" w:themeColor="text1" w:themeTint="A6"/>
        </w:rPr>
      </w:pPr>
    </w:p>
    <w:sectPr w:rsidR="001B456F">
      <w:footerReference w:type="default" r:id="rId10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4C42B" w14:textId="77777777" w:rsidR="001B456F" w:rsidRDefault="00F94ACE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57F4C42C" w14:textId="77777777" w:rsidR="001B456F" w:rsidRDefault="00F94ACE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4C42D" w14:textId="77777777" w:rsidR="001B456F" w:rsidRDefault="00F94ACE">
    <w:pPr>
      <w:pStyle w:val="Footer"/>
      <w:rPr>
        <w:color w:val="595959" w:themeColor="text1" w:themeTint="A6"/>
      </w:rPr>
    </w:pPr>
    <w:r>
      <w:rPr>
        <w:color w:val="595959" w:themeColor="text1" w:themeTint="A6"/>
      </w:rPr>
      <w:t xml:space="preserve">Page </w:t>
    </w:r>
    <w:r>
      <w:rPr>
        <w:color w:val="595959" w:themeColor="text1" w:themeTint="A6"/>
      </w:rPr>
      <w:fldChar w:fldCharType="begin"/>
    </w:r>
    <w:r>
      <w:rPr>
        <w:color w:val="595959" w:themeColor="text1" w:themeTint="A6"/>
      </w:rPr>
      <w:instrText xml:space="preserve"> PAGE </w:instrText>
    </w:r>
    <w:r>
      <w:rPr>
        <w:color w:val="595959" w:themeColor="text1" w:themeTint="A6"/>
      </w:rPr>
      <w:fldChar w:fldCharType="separate"/>
    </w:r>
    <w:r>
      <w:rPr>
        <w:color w:val="595959" w:themeColor="text1" w:themeTint="A6"/>
      </w:rPr>
      <w:t>2</w:t>
    </w:r>
    <w:r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4C429" w14:textId="77777777" w:rsidR="001B456F" w:rsidRDefault="00F94ACE">
      <w:pPr>
        <w:spacing w:before="0" w:after="0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57F4C42A" w14:textId="77777777" w:rsidR="001B456F" w:rsidRDefault="00F94ACE">
      <w:pPr>
        <w:spacing w:before="0" w:after="0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1224B"/>
    <w:multiLevelType w:val="multilevel"/>
    <w:tmpl w:val="0FC122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46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C1"/>
    <w:rsid w:val="0010509F"/>
    <w:rsid w:val="00167579"/>
    <w:rsid w:val="001B456F"/>
    <w:rsid w:val="00284C72"/>
    <w:rsid w:val="002B29DC"/>
    <w:rsid w:val="002F7A7B"/>
    <w:rsid w:val="003425D6"/>
    <w:rsid w:val="00371931"/>
    <w:rsid w:val="004B1485"/>
    <w:rsid w:val="004B5CF0"/>
    <w:rsid w:val="006A29EF"/>
    <w:rsid w:val="006E063C"/>
    <w:rsid w:val="007534D8"/>
    <w:rsid w:val="007D2670"/>
    <w:rsid w:val="007D29B4"/>
    <w:rsid w:val="008E7D3B"/>
    <w:rsid w:val="009571EA"/>
    <w:rsid w:val="009A7CBD"/>
    <w:rsid w:val="00A15707"/>
    <w:rsid w:val="00A36ECD"/>
    <w:rsid w:val="00B16944"/>
    <w:rsid w:val="00BB005D"/>
    <w:rsid w:val="00C07906"/>
    <w:rsid w:val="00C303DA"/>
    <w:rsid w:val="00D32FC1"/>
    <w:rsid w:val="00DE470F"/>
    <w:rsid w:val="00DF2DFA"/>
    <w:rsid w:val="00E53305"/>
    <w:rsid w:val="00F24290"/>
    <w:rsid w:val="00F94ACE"/>
    <w:rsid w:val="00F95363"/>
    <w:rsid w:val="0F97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C3FD"/>
  <w15:docId w15:val="{8AAB29C8-BA10-426B-948D-BB8E0558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unhideWhenUsed="1" w:qFormat="1"/>
    <w:lsdException w:name="heading 2" w:uiPriority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" w:unhideWhenUsed="1"/>
    <w:lsdException w:name="footer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uiPriority="8" w:unhideWhenUsed="1" w:qFormat="1"/>
    <w:lsdException w:name="Signature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8" w:unhideWhenUsed="1" w:qFormat="1"/>
    <w:lsdException w:name="Date" w:uiPriority="8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 w:after="160" w:line="288" w:lineRule="auto"/>
    </w:pPr>
    <w:rPr>
      <w:color w:val="595959" w:themeColor="text1" w:themeTint="A6"/>
      <w:kern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A4B5B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A4B5B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  <w:rPr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  <w:rPr>
      <w:color w:val="595959" w:themeColor="text1" w:themeTint="A6"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  <w:rPr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A4B5B" w:themeColor="accent1" w:themeShade="80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A4B5B" w:themeColor="accent1" w:themeShade="80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  <w:color w:val="595959" w:themeColor="text1" w:themeTint="A6"/>
    </w:r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color w:val="595959" w:themeColor="text1" w:themeTint="A6"/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A57475E875D42DB86E1239122FE6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528C7-7923-4D16-BFBB-CECC3E38D16F}"/>
      </w:docPartPr>
      <w:docPartBody>
        <w:p w:rsidR="001038DE" w:rsidRDefault="001038DE">
          <w:pPr>
            <w:pStyle w:val="AA57475E875D42DB86E1239122FE6D25"/>
          </w:pPr>
          <w:r>
            <w:t>[Your Name]</w:t>
          </w:r>
        </w:p>
      </w:docPartBody>
    </w:docPart>
    <w:docPart>
      <w:docPartPr>
        <w:name w:val="04B2B32DB18549529F74491F579ED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4CC76-AEB3-436C-8E0F-2BE30D1166F8}"/>
      </w:docPartPr>
      <w:docPartBody>
        <w:p w:rsidR="001038DE" w:rsidRDefault="001038DE">
          <w:pPr>
            <w:pStyle w:val="04B2B32DB18549529F74491F579ED50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E3CA79525A2453D87BEF0A2C4F42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E95E7-AE53-4484-8C80-D1FFC039C5C7}"/>
      </w:docPartPr>
      <w:docPartBody>
        <w:p w:rsidR="001038DE" w:rsidRDefault="001038DE">
          <w:pPr>
            <w:pStyle w:val="5E3CA79525A2453D87BEF0A2C4F421A7"/>
          </w:pPr>
          <w:r>
            <w:rPr>
              <w:rStyle w:val="PlaceholderText"/>
            </w:rPr>
            <w:t xml:space="preserve">Enter any content that you want to repeat, including other content </w:t>
          </w:r>
          <w:r>
            <w:rPr>
              <w:rStyle w:val="PlaceholderText"/>
            </w:rPr>
            <w:t>controls. You can also insert this control around table rows in order to repeat parts of a table.</w:t>
          </w:r>
        </w:p>
      </w:docPartBody>
    </w:docPart>
    <w:docPart>
      <w:docPartPr>
        <w:name w:val="56C3759CD7FD46B588BD301A24AAA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CFC3F-0402-4398-95AD-34D3F28900DB}"/>
      </w:docPartPr>
      <w:docPartBody>
        <w:p w:rsidR="001038DE" w:rsidRDefault="001038DE">
          <w:pPr>
            <w:pStyle w:val="56C3759CD7FD46B588BD301A24AAA15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038DE" w:rsidRDefault="001038DE">
      <w:pPr>
        <w:spacing w:line="240" w:lineRule="auto"/>
      </w:pPr>
      <w:r>
        <w:separator/>
      </w:r>
    </w:p>
  </w:endnote>
  <w:endnote w:type="continuationSeparator" w:id="0">
    <w:p w:rsidR="001038DE" w:rsidRDefault="001038D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038DE" w:rsidRDefault="001038DE">
      <w:pPr>
        <w:spacing w:after="0"/>
      </w:pPr>
      <w:r>
        <w:separator/>
      </w:r>
    </w:p>
  </w:footnote>
  <w:footnote w:type="continuationSeparator" w:id="0">
    <w:p w:rsidR="001038DE" w:rsidRDefault="001038D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3B6"/>
    <w:rsid w:val="001038DE"/>
    <w:rsid w:val="007D2670"/>
    <w:rsid w:val="00A36ECD"/>
    <w:rsid w:val="00C123B6"/>
    <w:rsid w:val="00EA18EB"/>
    <w:rsid w:val="00F24290"/>
    <w:rsid w:val="00F806DF"/>
    <w:rsid w:val="00F9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AA57475E875D42DB86E1239122FE6D25">
    <w:name w:val="AA57475E875D42DB86E1239122FE6D25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04B2B32DB18549529F74491F579ED509">
    <w:name w:val="04B2B32DB18549529F74491F579ED509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E3CA79525A2453D87BEF0A2C4F421A7">
    <w:name w:val="5E3CA79525A2453D87BEF0A2C4F421A7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6C3759CD7FD46B588BD301A24AAA15B">
    <w:name w:val="56C3759CD7FD46B588BD301A24AAA15B"/>
    <w:qFormat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[Nuzvid, India </CompanyAddress>
  <CompanyPhone>[7842763459</CompanyPhone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E437E9E5-EE29-454F-8714-516920628209}">
  <ds:schemaRefs/>
</ds:datastoreItem>
</file>

<file path=customXml/itemProps3.xml><?xml version="1.0" encoding="utf-8"?>
<ds:datastoreItem xmlns:ds="http://schemas.openxmlformats.org/officeDocument/2006/customXml" ds:itemID="{423D17F4-19FE-46D4-A33E-254239FBFA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guntru nagaraju</dc:creator>
  <cp:lastModifiedBy>GUNTRU NAGARAJU</cp:lastModifiedBy>
  <cp:revision>2</cp:revision>
  <dcterms:created xsi:type="dcterms:W3CDTF">2025-03-21T13:35:00Z</dcterms:created>
  <dcterms:modified xsi:type="dcterms:W3CDTF">2025-03-21T13:35:00Z</dcterms:modified>
  <cp:category>[Eluru, 521213]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KSOProductBuildVer">
    <vt:lpwstr>1033-12.2.0.19805</vt:lpwstr>
  </property>
  <property fmtid="{D5CDD505-2E9C-101B-9397-08002B2CF9AE}" pid="4" name="ICV">
    <vt:lpwstr>70373209DAA049AA9DFA4774940B04E0_12</vt:lpwstr>
  </property>
</Properties>
</file>